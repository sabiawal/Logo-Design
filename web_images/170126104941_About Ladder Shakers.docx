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7341B5" w:rsidRDefault="007C6791">
              <w:pPr>
                <w:pStyle w:val="Publishwithline"/>
              </w:pPr>
              <w:r>
                <w:t>About Ladder Shakers</w:t>
              </w:r>
            </w:p>
          </w:sdtContent>
        </w:sdt>
        <w:p w:rsidR="007341B5" w:rsidRDefault="007341B5">
          <w:pPr>
            <w:pStyle w:val="underline"/>
          </w:pPr>
        </w:p>
        <w:p w:rsidR="007341B5" w:rsidRDefault="00D45E6D">
          <w:pPr>
            <w:pStyle w:val="PadderBetweenControlandBody"/>
          </w:pPr>
        </w:p>
      </w:sdtContent>
    </w:sdt>
    <w:p w:rsidR="007C6791" w:rsidRDefault="007C6791">
      <w:r>
        <w:t xml:space="preserve">First, a little story to explain the name of my blog. </w:t>
      </w:r>
    </w:p>
    <w:p w:rsidR="007341B5" w:rsidRDefault="007C6791">
      <w:r w:rsidRPr="007C6791">
        <w:t xml:space="preserve">My boss </w:t>
      </w:r>
      <w:r w:rsidR="00462C15">
        <w:t>had just</w:t>
      </w:r>
      <w:r w:rsidRPr="007C6791">
        <w:t xml:space="preserve"> returned from a tour of our off-shore, outsourced </w:t>
      </w:r>
      <w:r>
        <w:t>centres</w:t>
      </w:r>
      <w:r w:rsidRPr="007C6791">
        <w:t xml:space="preserve"> in India. </w:t>
      </w:r>
      <w:r>
        <w:t>In our management meeting, h</w:t>
      </w:r>
      <w:r w:rsidRPr="007C6791">
        <w:t xml:space="preserve">e observed that while one of our offshore team was </w:t>
      </w:r>
      <w:r w:rsidR="009C7D59">
        <w:t>metaphorically</w:t>
      </w:r>
      <w:r w:rsidR="009C7D59" w:rsidRPr="007C6791">
        <w:t xml:space="preserve"> </w:t>
      </w:r>
      <w:r w:rsidRPr="007C6791">
        <w:t>up the</w:t>
      </w:r>
      <w:r w:rsidR="009C7D59">
        <w:t xml:space="preserve"> ladder</w:t>
      </w:r>
      <w:r w:rsidRPr="007C6791">
        <w:t xml:space="preserve"> changing the light bulb, six of our company staff were holding the ladder. "John</w:t>
      </w:r>
      <w:r w:rsidR="009C7D59">
        <w:t>*</w:t>
      </w:r>
      <w:r w:rsidRPr="007C6791">
        <w:t xml:space="preserve">," I said "they're not holding the ladder, they're </w:t>
      </w:r>
      <w:r w:rsidRPr="007C6791">
        <w:rPr>
          <w:i/>
        </w:rPr>
        <w:t>shaking</w:t>
      </w:r>
      <w:r w:rsidRPr="007C6791">
        <w:t xml:space="preserve"> it." From then </w:t>
      </w:r>
      <w:r w:rsidR="00A67AA8" w:rsidRPr="007C6791">
        <w:t>on,</w:t>
      </w:r>
      <w:r w:rsidRPr="007C6791">
        <w:t xml:space="preserve"> we referred to people who have jobs that achieve nothing and indeed get in the way of the peo</w:t>
      </w:r>
      <w:r>
        <w:t xml:space="preserve">ple who are doing </w:t>
      </w:r>
      <w:r w:rsidR="005713B3">
        <w:t xml:space="preserve">productive </w:t>
      </w:r>
      <w:r>
        <w:t xml:space="preserve">work </w:t>
      </w:r>
      <w:r w:rsidRPr="007C6791">
        <w:t xml:space="preserve">as </w:t>
      </w:r>
      <w:r w:rsidRPr="00A67AA8">
        <w:rPr>
          <w:b/>
        </w:rPr>
        <w:t>Ladder Shakers</w:t>
      </w:r>
      <w:r w:rsidRPr="007C6791">
        <w:t>.</w:t>
      </w:r>
      <w:r w:rsidR="00462C15">
        <w:t xml:space="preserve"> </w:t>
      </w:r>
      <w:r w:rsidR="00C70AD0">
        <w:t>Typically,</w:t>
      </w:r>
      <w:r w:rsidR="00CA396F">
        <w:t xml:space="preserve"> these are people managing relationships between departments or in dedicated </w:t>
      </w:r>
      <w:r w:rsidR="00462C15">
        <w:t>process-focussed roles such as Problem Managers, Change Managers,</w:t>
      </w:r>
      <w:r w:rsidR="00C70AD0">
        <w:t xml:space="preserve"> Incident Managers and so on.</w:t>
      </w:r>
      <w:r w:rsidR="00851837">
        <w:t xml:space="preserve"> They usually have little technical expertise</w:t>
      </w:r>
      <w:r w:rsidR="002264C3">
        <w:t xml:space="preserve"> but are well versed in process.</w:t>
      </w:r>
    </w:p>
    <w:p w:rsidR="00CA396F" w:rsidRDefault="00CA396F">
      <w:r>
        <w:t xml:space="preserve">Another term we coined around the same time was the </w:t>
      </w:r>
      <w:r w:rsidRPr="00CA396F">
        <w:rPr>
          <w:b/>
        </w:rPr>
        <w:t>Truth Ceiling</w:t>
      </w:r>
      <w:r>
        <w:t xml:space="preserve">. We saw that people up to middle management and a rare few senior managers recognised how dysfunctional the organisation was, but above that senior management was blind to it. </w:t>
      </w:r>
      <w:r w:rsidR="00395F3A">
        <w:t xml:space="preserve">Senior managers had invested considerable time and reputation on the reorganisations and outsourcing deals that are the root of the problem, so it is </w:t>
      </w:r>
      <w:r w:rsidR="008D58CB">
        <w:t>no surprise that they were unwilling to acknowledge what was crystal clear to everyone else.</w:t>
      </w:r>
    </w:p>
    <w:p w:rsidR="007C6791" w:rsidRPr="008D58CB" w:rsidRDefault="007C6791">
      <w:pPr>
        <w:rPr>
          <w:i/>
        </w:rPr>
      </w:pPr>
      <w:r>
        <w:t>This blog isn’t just about ladder shakers, but they are a clear symptom of the malaise in modern organisations that stops the ‘workers’ from being productive</w:t>
      </w:r>
      <w:r w:rsidR="00CA396F">
        <w:t xml:space="preserve">. </w:t>
      </w:r>
      <w:r w:rsidR="008D58CB">
        <w:t xml:space="preserve">This blog will talk a lot about why these roles are created and why it’s so hard to get rid of them. This is one reason why Ladder Shakers </w:t>
      </w:r>
      <w:r>
        <w:t>seemed like a great title for the blog.</w:t>
      </w:r>
      <w:r w:rsidR="008D58CB">
        <w:t xml:space="preserve"> The second is that I intend it to be somewhat subversive, and I hope those below the Truth Ceiling will shake the ladder to wake up senior management. </w:t>
      </w:r>
    </w:p>
    <w:p w:rsidR="007C6791" w:rsidRDefault="00FD71E7">
      <w:r>
        <w:t xml:space="preserve">So, what is the blog about? </w:t>
      </w:r>
      <w:r w:rsidR="000F6690">
        <w:t>It is born</w:t>
      </w:r>
      <w:r>
        <w:t xml:space="preserve"> out of my frustration in the later years of my career</w:t>
      </w:r>
      <w:r w:rsidR="000F6690">
        <w:t xml:space="preserve"> at how hard, often insanely hard, it was to get even simple things done. My </w:t>
      </w:r>
      <w:r w:rsidR="005713B3">
        <w:t>programme</w:t>
      </w:r>
      <w:r w:rsidR="000F6690">
        <w:t xml:space="preserve"> once needed to get a si</w:t>
      </w:r>
      <w:r w:rsidR="005713B3">
        <w:t>ngle line added to one file on one</w:t>
      </w:r>
      <w:r w:rsidR="000F6690">
        <w:t xml:space="preserve"> system. I know the job takes</w:t>
      </w:r>
      <w:r w:rsidR="000A15E2">
        <w:t xml:space="preserve"> less than</w:t>
      </w:r>
      <w:r w:rsidR="000F6690">
        <w:t xml:space="preserve"> five minutes and is very low risk, because I used to do that exact change earlier in my career. </w:t>
      </w:r>
      <w:r w:rsidR="00A67AA8">
        <w:t>This time though, i</w:t>
      </w:r>
      <w:r w:rsidR="000F6690">
        <w:t xml:space="preserve">t </w:t>
      </w:r>
      <w:r w:rsidR="00A67AA8">
        <w:t xml:space="preserve">involved at least a dozen people, </w:t>
      </w:r>
      <w:r w:rsidR="000F6690">
        <w:t>to</w:t>
      </w:r>
      <w:r w:rsidR="00A67AA8">
        <w:t xml:space="preserve">ok six weeks, </w:t>
      </w:r>
      <w:r w:rsidR="005713B3">
        <w:t xml:space="preserve">required </w:t>
      </w:r>
      <w:r w:rsidR="00A67AA8">
        <w:t xml:space="preserve">many phone calls, meetings, forms and approvals and constant chasing. </w:t>
      </w:r>
      <w:r w:rsidR="000A15E2">
        <w:t xml:space="preserve">Through many attempts to fix the problem I looked at the underlying causes which are deeply entrenched and therefore intractable. </w:t>
      </w:r>
      <w:r w:rsidR="007857CF">
        <w:t xml:space="preserve">I spent my 30+ year career with one </w:t>
      </w:r>
      <w:r w:rsidR="005713B3">
        <w:t xml:space="preserve">major </w:t>
      </w:r>
      <w:r w:rsidR="007857CF">
        <w:t>multi-national, but I have spoken to many people in other organisations</w:t>
      </w:r>
      <w:r w:rsidR="005713B3">
        <w:t xml:space="preserve"> in both the public and private sector</w:t>
      </w:r>
      <w:r w:rsidR="007857CF">
        <w:t xml:space="preserve"> who have </w:t>
      </w:r>
      <w:r w:rsidR="009C7D59">
        <w:t>the same</w:t>
      </w:r>
      <w:r w:rsidR="007857CF">
        <w:t xml:space="preserve"> experience. </w:t>
      </w:r>
      <w:r>
        <w:t xml:space="preserve">My intent is to set </w:t>
      </w:r>
      <w:r w:rsidR="009C7D59">
        <w:t xml:space="preserve">out </w:t>
      </w:r>
      <w:r w:rsidR="00A67AA8">
        <w:t xml:space="preserve">why this </w:t>
      </w:r>
      <w:r w:rsidR="007857CF">
        <w:t xml:space="preserve">happens, why it is so intractable and how to change your organisation to fix it. </w:t>
      </w:r>
    </w:p>
    <w:p w:rsidR="00F20739" w:rsidRDefault="00BF1A19">
      <w:r>
        <w:t xml:space="preserve">I will </w:t>
      </w:r>
      <w:r w:rsidR="00F20739">
        <w:t>describe</w:t>
      </w:r>
    </w:p>
    <w:p w:rsidR="00462C15" w:rsidRDefault="00462C15" w:rsidP="00462C15">
      <w:pPr>
        <w:pStyle w:val="ListParagraph"/>
        <w:numPr>
          <w:ilvl w:val="0"/>
          <w:numId w:val="1"/>
        </w:numPr>
      </w:pPr>
      <w:r>
        <w:t>how the massive advance in communication technologies has been a blessing and a curse</w:t>
      </w:r>
    </w:p>
    <w:p w:rsidR="00D23AB9" w:rsidRDefault="00D23AB9" w:rsidP="00D23AB9">
      <w:pPr>
        <w:pStyle w:val="ListParagraph"/>
        <w:numPr>
          <w:ilvl w:val="0"/>
          <w:numId w:val="1"/>
        </w:numPr>
      </w:pPr>
      <w:r>
        <w:t>why consolidation fails to deliver the expected business benefits</w:t>
      </w:r>
    </w:p>
    <w:p w:rsidR="00F20739" w:rsidRDefault="00F20739" w:rsidP="00F20739">
      <w:pPr>
        <w:pStyle w:val="ListParagraph"/>
        <w:numPr>
          <w:ilvl w:val="0"/>
          <w:numId w:val="1"/>
        </w:numPr>
      </w:pPr>
      <w:r>
        <w:t xml:space="preserve">how common </w:t>
      </w:r>
      <w:r w:rsidR="00BF1A19">
        <w:t>outsourcing</w:t>
      </w:r>
      <w:r>
        <w:t xml:space="preserve"> and offshoring models kill productivity</w:t>
      </w:r>
      <w:r w:rsidR="00D23AB9">
        <w:t xml:space="preserve"> and increase costs</w:t>
      </w:r>
    </w:p>
    <w:p w:rsidR="00F20739" w:rsidRDefault="005B1750" w:rsidP="00F20739">
      <w:pPr>
        <w:pStyle w:val="ListParagraph"/>
        <w:numPr>
          <w:ilvl w:val="0"/>
          <w:numId w:val="1"/>
        </w:numPr>
      </w:pPr>
      <w:r>
        <w:t xml:space="preserve">the loss of </w:t>
      </w:r>
      <w:r w:rsidR="00BF1A19">
        <w:t>tr</w:t>
      </w:r>
      <w:r w:rsidR="00F20739">
        <w:t>ust</w:t>
      </w:r>
      <w:r>
        <w:t xml:space="preserve"> in skilled </w:t>
      </w:r>
      <w:r w:rsidR="001E35FA">
        <w:t>professionals</w:t>
      </w:r>
    </w:p>
    <w:p w:rsidR="00F20739" w:rsidRDefault="00D23AB9" w:rsidP="00F20739">
      <w:pPr>
        <w:pStyle w:val="ListParagraph"/>
        <w:numPr>
          <w:ilvl w:val="0"/>
          <w:numId w:val="1"/>
        </w:numPr>
      </w:pPr>
      <w:r>
        <w:t xml:space="preserve">the cost of </w:t>
      </w:r>
      <w:r w:rsidR="001E35FA">
        <w:t>excessive aversion to risk</w:t>
      </w:r>
      <w:bookmarkStart w:id="0" w:name="_GoBack"/>
      <w:bookmarkEnd w:id="0"/>
    </w:p>
    <w:p w:rsidR="00F20739" w:rsidRDefault="001E35FA" w:rsidP="00F20739">
      <w:pPr>
        <w:pStyle w:val="ListParagraph"/>
        <w:numPr>
          <w:ilvl w:val="0"/>
          <w:numId w:val="1"/>
        </w:numPr>
      </w:pPr>
      <w:r>
        <w:t xml:space="preserve">how </w:t>
      </w:r>
      <w:r w:rsidR="00BF1A19">
        <w:t xml:space="preserve">planning </w:t>
      </w:r>
      <w:r>
        <w:t>processes cause waste</w:t>
      </w:r>
    </w:p>
    <w:p w:rsidR="00BF1A19" w:rsidRDefault="00462C15" w:rsidP="00F20739">
      <w:pPr>
        <w:pStyle w:val="ListParagraph"/>
        <w:numPr>
          <w:ilvl w:val="0"/>
          <w:numId w:val="1"/>
        </w:numPr>
      </w:pPr>
      <w:r>
        <w:t xml:space="preserve">the downside of </w:t>
      </w:r>
      <w:r w:rsidR="00D23AB9">
        <w:t>big data</w:t>
      </w:r>
    </w:p>
    <w:p w:rsidR="00AF0C6D" w:rsidRDefault="00462C15" w:rsidP="00F20739">
      <w:r>
        <w:t>a</w:t>
      </w:r>
      <w:r w:rsidR="00F20739">
        <w:t xml:space="preserve">nd </w:t>
      </w:r>
      <w:r w:rsidR="001E35FA">
        <w:t xml:space="preserve">many </w:t>
      </w:r>
      <w:r w:rsidR="00F20739">
        <w:t>other topics.</w:t>
      </w:r>
      <w:r w:rsidR="0001471F">
        <w:t xml:space="preserve"> I will offer solutions, but these will not be quick fixes; undoing 20 years of </w:t>
      </w:r>
      <w:r>
        <w:t>creeping paralysis won’t be easy, not least because you will have to fight against the career ladder shakers and silver-tongued consultants who undermine you as soon as you look to be a threat.</w:t>
      </w:r>
      <w:r w:rsidR="005713B3">
        <w:t xml:space="preserve"> </w:t>
      </w:r>
    </w:p>
    <w:p w:rsidR="00F20739" w:rsidRDefault="005713B3" w:rsidP="00F20739">
      <w:r>
        <w:t>I intend to be provocative and I hope to start a lively debate; perhaps we can help to swing the tide back to sanity.</w:t>
      </w:r>
      <w:r w:rsidR="00AF0C6D">
        <w:t xml:space="preserve"> Please do share your experiences and comment even if you disagree</w:t>
      </w:r>
      <w:r w:rsidR="00F66352">
        <w:t>.</w:t>
      </w:r>
    </w:p>
    <w:p w:rsidR="009C7D59" w:rsidRDefault="009C7D59" w:rsidP="00F20739">
      <w:r>
        <w:t>*Not his real name</w:t>
      </w:r>
    </w:p>
    <w:p w:rsidR="009C7D59" w:rsidRDefault="009C7D59" w:rsidP="00F20739"/>
    <w:sectPr w:rsidR="009C7D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00B37"/>
    <w:multiLevelType w:val="hybridMultilevel"/>
    <w:tmpl w:val="FBDCD95C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C6791"/>
    <w:rsid w:val="0001471F"/>
    <w:rsid w:val="000A15E2"/>
    <w:rsid w:val="000F6690"/>
    <w:rsid w:val="001E35FA"/>
    <w:rsid w:val="002264C3"/>
    <w:rsid w:val="00325BB8"/>
    <w:rsid w:val="00395F3A"/>
    <w:rsid w:val="00462C15"/>
    <w:rsid w:val="005713B3"/>
    <w:rsid w:val="005B1750"/>
    <w:rsid w:val="007341B5"/>
    <w:rsid w:val="007857CF"/>
    <w:rsid w:val="007C6791"/>
    <w:rsid w:val="007D3AFC"/>
    <w:rsid w:val="00851837"/>
    <w:rsid w:val="008D58CB"/>
    <w:rsid w:val="009C7D59"/>
    <w:rsid w:val="00A67AA8"/>
    <w:rsid w:val="00AF0C6D"/>
    <w:rsid w:val="00BF1A19"/>
    <w:rsid w:val="00C70AD0"/>
    <w:rsid w:val="00CA396F"/>
    <w:rsid w:val="00D23AB9"/>
    <w:rsid w:val="00D45E6D"/>
    <w:rsid w:val="00D527FB"/>
    <w:rsid w:val="00D8731F"/>
    <w:rsid w:val="00E23DE4"/>
    <w:rsid w:val="00F20739"/>
    <w:rsid w:val="00F66352"/>
    <w:rsid w:val="00F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96A691-CD21-44CF-873F-28187056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in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B8896-5A12-44EE-BAF2-EB0111A215FF}"/>
      </w:docPartPr>
      <w:docPartBody>
        <w:p w:rsidR="004308BB" w:rsidRDefault="00504DE5">
          <w:r w:rsidRPr="005C383C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03"/>
    <w:rsid w:val="000C27C4"/>
    <w:rsid w:val="00187F5D"/>
    <w:rsid w:val="004308BB"/>
    <w:rsid w:val="00504DE5"/>
    <w:rsid w:val="009D3489"/>
    <w:rsid w:val="009F0503"/>
    <w:rsid w:val="00B13840"/>
    <w:rsid w:val="00D14F59"/>
    <w:rsid w:val="00DF77A9"/>
    <w:rsid w:val="00F7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D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About Ladder Shakers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153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Spicer</dc:creator>
  <cp:keywords/>
  <dc:description/>
  <cp:lastModifiedBy>Robin Spicer</cp:lastModifiedBy>
  <cp:revision>13</cp:revision>
  <dcterms:created xsi:type="dcterms:W3CDTF">2017-01-16T17:31:00Z</dcterms:created>
  <dcterms:modified xsi:type="dcterms:W3CDTF">2017-01-26T10:49:00Z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