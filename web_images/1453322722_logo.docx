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C5" w:rsidRPr="00D32C15" w:rsidRDefault="007537C5">
      <w:pPr>
        <w:rPr>
          <w:rFonts w:ascii="Hoefler Text" w:hAnsi="Hoefler Text"/>
          <w:color w:val="ED7D31"/>
          <w:sz w:val="40"/>
          <w:szCs w:val="40"/>
          <w:lang w:val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54pt;margin-top:0;width:57.85pt;height:66.45pt;z-index:251658240;visibility:visible">
            <v:imagedata r:id="rId6" o:title="" croptop="23141f" cropbottom="31101f" cropleft="28416f" cropright="28707f"/>
            <w10:wrap type="topAndBottom"/>
          </v:shape>
        </w:pict>
      </w:r>
      <w:r>
        <w:rPr>
          <w:rFonts w:ascii="Hoefler Text" w:hAnsi="Hoefler Text"/>
          <w:color w:val="ED7D31"/>
          <w:sz w:val="40"/>
          <w:szCs w:val="40"/>
          <w:lang w:val="en-GB"/>
        </w:rPr>
        <w:t xml:space="preserve">       </w:t>
      </w:r>
      <w:r w:rsidRPr="00D32C15">
        <w:rPr>
          <w:rFonts w:ascii="Hoefler Text" w:hAnsi="Hoefler Text"/>
          <w:color w:val="ED7D31"/>
          <w:sz w:val="40"/>
          <w:szCs w:val="40"/>
          <w:lang w:val="en-GB"/>
        </w:rPr>
        <w:t>South East</w:t>
      </w:r>
      <w:r>
        <w:rPr>
          <w:rFonts w:ascii="Hoefler Text" w:hAnsi="Hoefler Text"/>
          <w:color w:val="ED7D31"/>
          <w:sz w:val="40"/>
          <w:szCs w:val="40"/>
          <w:lang w:val="en-GB"/>
        </w:rPr>
        <w:t xml:space="preserve">      </w:t>
      </w:r>
    </w:p>
    <w:p w:rsidR="007537C5" w:rsidRDefault="007537C5">
      <w:pPr>
        <w:rPr>
          <w:rFonts w:ascii="Hoefler Text" w:hAnsi="Hoefler Text"/>
          <w:color w:val="ED7D31"/>
          <w:sz w:val="40"/>
          <w:szCs w:val="40"/>
          <w:lang w:val="en-GB"/>
        </w:rPr>
      </w:pPr>
      <w:r w:rsidRPr="00D32C15">
        <w:rPr>
          <w:rFonts w:ascii="Hoefler Text" w:hAnsi="Hoefler Text"/>
          <w:color w:val="ED7D31"/>
          <w:sz w:val="40"/>
          <w:szCs w:val="40"/>
          <w:lang w:val="en-GB"/>
        </w:rPr>
        <w:t xml:space="preserve"> Electrical</w:t>
      </w:r>
      <w:r>
        <w:rPr>
          <w:rFonts w:ascii="Hoefler Text" w:hAnsi="Hoefler Text"/>
          <w:color w:val="ED7D31"/>
          <w:sz w:val="40"/>
          <w:szCs w:val="40"/>
          <w:lang w:val="en-GB"/>
        </w:rPr>
        <w:t xml:space="preserve"> Services </w:t>
      </w:r>
      <w:bookmarkStart w:id="0" w:name="_GoBack"/>
      <w:bookmarkEnd w:id="0"/>
    </w:p>
    <w:p w:rsidR="007537C5" w:rsidRDefault="007537C5">
      <w:r>
        <w:pict>
          <v:shape id="_x0000_i1025" type="#_x0000_t75" alt="" style="width:4in;height:48pt">
            <v:imagedata r:id="rId7" r:href="rId8"/>
          </v:shape>
        </w:pict>
      </w:r>
    </w:p>
    <w:p w:rsidR="007537C5" w:rsidRPr="000C7E9F" w:rsidRDefault="007537C5">
      <w:pPr>
        <w:rPr>
          <w:color w:val="800000"/>
        </w:rPr>
      </w:pPr>
    </w:p>
    <w:p w:rsidR="007537C5" w:rsidRDefault="007537C5">
      <w:pPr>
        <w:rPr>
          <w:rFonts w:ascii="Hoefler Text" w:hAnsi="Hoefler Text"/>
          <w:color w:val="800000"/>
          <w:sz w:val="40"/>
          <w:szCs w:val="40"/>
          <w:lang w:val="en-GB"/>
        </w:rPr>
      </w:pPr>
      <w:hyperlink r:id="rId9" w:history="1">
        <w:r w:rsidRPr="00B3788E">
          <w:rPr>
            <w:rStyle w:val="Hyperlink"/>
            <w:rFonts w:ascii="Hoefler Text" w:hAnsi="Hoefler Text"/>
            <w:sz w:val="40"/>
            <w:szCs w:val="40"/>
            <w:lang w:val="en-GB"/>
          </w:rPr>
          <w:t>http://townsend-electrical.com/electricians-brighton/electricians-brighton.html</w:t>
        </w:r>
      </w:hyperlink>
    </w:p>
    <w:p w:rsidR="007537C5" w:rsidRDefault="007537C5">
      <w:pPr>
        <w:rPr>
          <w:rFonts w:ascii="Hoefler Text" w:hAnsi="Hoefler Text"/>
          <w:color w:val="800000"/>
          <w:sz w:val="40"/>
          <w:szCs w:val="40"/>
          <w:lang w:val="en-GB"/>
        </w:rPr>
      </w:pPr>
    </w:p>
    <w:p w:rsidR="007537C5" w:rsidRDefault="007537C5">
      <w:r>
        <w:pict>
          <v:shape id="_x0000_i1026" type="#_x0000_t75" alt="Image result for electrical logo" style="width:193.5pt;height:90.75pt">
            <v:imagedata r:id="rId10" r:href="rId11"/>
          </v:shape>
        </w:pict>
      </w:r>
    </w:p>
    <w:p w:rsidR="007537C5" w:rsidRDefault="007537C5"/>
    <w:p w:rsidR="007537C5" w:rsidRDefault="007537C5">
      <w:pPr>
        <w:rPr>
          <w:rFonts w:ascii="Hoefler Text" w:hAnsi="Hoefler Text"/>
          <w:color w:val="800000"/>
          <w:sz w:val="40"/>
          <w:szCs w:val="40"/>
          <w:lang w:val="en-GB"/>
        </w:rPr>
      </w:pPr>
    </w:p>
    <w:p w:rsidR="007537C5" w:rsidRDefault="007537C5">
      <w:pPr>
        <w:rPr>
          <w:rFonts w:ascii="Hoefler Text" w:hAnsi="Hoefler Text"/>
          <w:color w:val="800000"/>
          <w:sz w:val="40"/>
          <w:szCs w:val="40"/>
          <w:lang w:val="en-GB"/>
        </w:rPr>
      </w:pPr>
    </w:p>
    <w:p w:rsidR="007537C5" w:rsidRPr="000C7E9F" w:rsidRDefault="007537C5">
      <w:pPr>
        <w:rPr>
          <w:rFonts w:ascii="Hoefler Text" w:hAnsi="Hoefler Text"/>
          <w:color w:val="800000"/>
          <w:sz w:val="40"/>
          <w:szCs w:val="40"/>
          <w:lang w:val="en-GB"/>
        </w:rPr>
      </w:pPr>
    </w:p>
    <w:sectPr w:rsidR="007537C5" w:rsidRPr="000C7E9F" w:rsidSect="0043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7C5" w:rsidRDefault="007537C5" w:rsidP="00752F37">
      <w:r>
        <w:separator/>
      </w:r>
    </w:p>
  </w:endnote>
  <w:endnote w:type="continuationSeparator" w:id="0">
    <w:p w:rsidR="007537C5" w:rsidRDefault="007537C5" w:rsidP="0075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oefler Text">
    <w:altName w:val="Constant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7C5" w:rsidRDefault="007537C5" w:rsidP="00752F37">
      <w:r>
        <w:separator/>
      </w:r>
    </w:p>
  </w:footnote>
  <w:footnote w:type="continuationSeparator" w:id="0">
    <w:p w:rsidR="007537C5" w:rsidRDefault="007537C5" w:rsidP="00752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2F37"/>
    <w:rsid w:val="00035483"/>
    <w:rsid w:val="000C7E9F"/>
    <w:rsid w:val="000F41DB"/>
    <w:rsid w:val="000F7BCF"/>
    <w:rsid w:val="00114C9A"/>
    <w:rsid w:val="00283202"/>
    <w:rsid w:val="002C55A0"/>
    <w:rsid w:val="00400357"/>
    <w:rsid w:val="00421038"/>
    <w:rsid w:val="00430B1F"/>
    <w:rsid w:val="006210EC"/>
    <w:rsid w:val="00750DBA"/>
    <w:rsid w:val="00752F37"/>
    <w:rsid w:val="007537C5"/>
    <w:rsid w:val="0079413D"/>
    <w:rsid w:val="007E6DEC"/>
    <w:rsid w:val="008842EC"/>
    <w:rsid w:val="00933F6E"/>
    <w:rsid w:val="00B3788E"/>
    <w:rsid w:val="00BE5E6C"/>
    <w:rsid w:val="00D32C15"/>
    <w:rsid w:val="00E064C3"/>
    <w:rsid w:val="00F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1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752F37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752F37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752F37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0C7E9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ownsend-electrical.com/townsendlogo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https://encrypted-tbn3.gstatic.com/images?q=tbn:ANd9GcTLyTOIShO23NbBJeTkYLcYpBIa39rZYZ7qoK3KUwtZRexBJ9Jj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townsend-electrical.com/electricians-brighton/electricians-brigh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69</Words>
  <Characters>398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South East      </dc:title>
  <dc:subject/>
  <dc:creator>matt stevens</dc:creator>
  <cp:keywords/>
  <dc:description/>
  <cp:lastModifiedBy>Matty</cp:lastModifiedBy>
  <cp:revision>2</cp:revision>
  <dcterms:created xsi:type="dcterms:W3CDTF">2016-01-20T21:03:00Z</dcterms:created>
  <dcterms:modified xsi:type="dcterms:W3CDTF">2016-01-20T21:03:00Z</dcterms:modified>
</cp:coreProperties>
</file>